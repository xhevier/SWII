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90F" w:rsidRPr="000F1FDE" w:rsidRDefault="00E25280" w:rsidP="00DD1CC2">
      <w:pPr>
        <w:spacing w:before="60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Uživatelská dokumentace</w:t>
      </w:r>
      <w:r w:rsidR="00F4090F" w:rsidRPr="000F1FDE">
        <w:rPr>
          <w:rFonts w:asciiTheme="majorHAnsi" w:hAnsiTheme="majorHAnsi" w:cstheme="majorHAnsi"/>
          <w:sz w:val="32"/>
          <w:szCs w:val="32"/>
          <w:lang w:val="cs-CZ"/>
        </w:rPr>
        <w:t xml:space="preserve"> pro IS pojišťovny</w:t>
      </w:r>
    </w:p>
    <w:p w:rsidR="00EE619F" w:rsidRPr="000F1FDE" w:rsidRDefault="00EE619F" w:rsidP="00EE619F">
      <w:pPr>
        <w:spacing w:before="200"/>
        <w:jc w:val="center"/>
        <w:rPr>
          <w:rFonts w:asciiTheme="majorHAnsi" w:hAnsiTheme="majorHAnsi" w:cstheme="majorHAnsi"/>
          <w:sz w:val="32"/>
          <w:szCs w:val="32"/>
          <w:lang w:val="cs-CZ"/>
        </w:rPr>
      </w:pPr>
      <w:r w:rsidRPr="000F1FDE">
        <w:rPr>
          <w:rFonts w:asciiTheme="majorHAnsi" w:hAnsiTheme="majorHAnsi" w:cstheme="majorHAnsi"/>
          <w:sz w:val="32"/>
          <w:szCs w:val="32"/>
          <w:lang w:val="cs-CZ"/>
        </w:rPr>
        <w:t>Softwarové inženýrství II</w:t>
      </w:r>
    </w:p>
    <w:p w:rsidR="00E25280" w:rsidRPr="000F1FDE" w:rsidRDefault="00E25280">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pPr>
        <w:rPr>
          <w:lang w:val="cs-CZ"/>
        </w:rPr>
      </w:pPr>
    </w:p>
    <w:p w:rsidR="00F4090F" w:rsidRPr="000F1FDE" w:rsidRDefault="00F4090F" w:rsidP="00F4090F">
      <w:pPr>
        <w:spacing w:after="0"/>
        <w:rPr>
          <w:lang w:val="cs-CZ"/>
        </w:rPr>
      </w:pPr>
      <w:r w:rsidRPr="000F1FDE">
        <w:rPr>
          <w:b/>
          <w:lang w:val="cs-CZ"/>
        </w:rPr>
        <w:t>Tým:</w:t>
      </w:r>
      <w:r w:rsidRPr="000F1FDE">
        <w:rPr>
          <w:lang w:val="cs-CZ"/>
        </w:rPr>
        <w:t xml:space="preserve"> </w:t>
      </w:r>
      <w:r w:rsidRPr="000F1FDE">
        <w:rPr>
          <w:lang w:val="cs-CZ"/>
        </w:rPr>
        <w:tab/>
        <w:t>Bc. Martin Bendík</w:t>
      </w:r>
    </w:p>
    <w:p w:rsidR="00F4090F" w:rsidRPr="000F1FDE" w:rsidRDefault="00F4090F" w:rsidP="00F4090F">
      <w:pPr>
        <w:spacing w:after="0"/>
        <w:rPr>
          <w:lang w:val="cs-CZ"/>
        </w:rPr>
      </w:pPr>
      <w:r w:rsidRPr="000F1FDE">
        <w:rPr>
          <w:lang w:val="cs-CZ"/>
        </w:rPr>
        <w:tab/>
        <w:t>Bc. Marek Hevier</w:t>
      </w:r>
    </w:p>
    <w:p w:rsidR="00F4090F" w:rsidRPr="000F1FDE" w:rsidRDefault="00F4090F" w:rsidP="00F4090F">
      <w:pPr>
        <w:spacing w:after="0"/>
        <w:rPr>
          <w:lang w:val="cs-CZ"/>
        </w:rPr>
      </w:pPr>
      <w:r w:rsidRPr="000F1FDE">
        <w:rPr>
          <w:lang w:val="cs-CZ"/>
        </w:rPr>
        <w:tab/>
        <w:t>Bc. Zuzana Jarošová</w:t>
      </w:r>
    </w:p>
    <w:p w:rsidR="00F4090F" w:rsidRPr="000F1FDE" w:rsidRDefault="00F4090F" w:rsidP="00F4090F">
      <w:pPr>
        <w:spacing w:after="0"/>
        <w:rPr>
          <w:lang w:val="cs-CZ"/>
        </w:rPr>
      </w:pPr>
      <w:r w:rsidRPr="000F1FDE">
        <w:rPr>
          <w:lang w:val="cs-CZ"/>
        </w:rPr>
        <w:tab/>
        <w:t>Bc. Michaela Metzlová</w:t>
      </w:r>
    </w:p>
    <w:p w:rsidR="000005B1" w:rsidRDefault="000005B1">
      <w:pPr>
        <w:rPr>
          <w:lang w:val="cs-CZ"/>
        </w:rPr>
      </w:pPr>
      <w:r w:rsidRPr="000F1FDE">
        <w:rPr>
          <w:lang w:val="cs-CZ"/>
        </w:rPr>
        <w:br w:type="page"/>
      </w:r>
    </w:p>
    <w:p w:rsidR="00B53949" w:rsidRDefault="00B53949" w:rsidP="00B53949">
      <w:pPr>
        <w:spacing w:before="6000"/>
        <w:rPr>
          <w:rFonts w:asciiTheme="majorHAnsi" w:hAnsiTheme="majorHAnsi" w:cstheme="majorHAnsi"/>
          <w:sz w:val="32"/>
          <w:szCs w:val="32"/>
          <w:lang w:val="cs-CZ"/>
        </w:rPr>
      </w:pPr>
      <w:r w:rsidRPr="00B53949">
        <w:rPr>
          <w:rFonts w:asciiTheme="majorHAnsi" w:hAnsiTheme="majorHAnsi" w:cstheme="majorHAnsi"/>
          <w:sz w:val="32"/>
          <w:szCs w:val="32"/>
          <w:lang w:val="cs-CZ"/>
        </w:rPr>
        <w:lastRenderedPageBreak/>
        <w:t>Obsah:</w:t>
      </w:r>
    </w:p>
    <w:p w:rsidR="00B53949" w:rsidRPr="00B53949" w:rsidRDefault="00B53949" w:rsidP="00B53949"/>
    <w:p w:rsidR="00B53949" w:rsidRDefault="00B53949">
      <w:pPr>
        <w:rPr>
          <w:lang w:val="cs-CZ"/>
        </w:rPr>
      </w:pPr>
      <w:r>
        <w:rPr>
          <w:lang w:val="cs-CZ"/>
        </w:rPr>
        <w:br w:type="page"/>
      </w:r>
    </w:p>
    <w:p w:rsidR="000005B1" w:rsidRPr="000F1FDE" w:rsidRDefault="000005B1" w:rsidP="000F1FDE">
      <w:pPr>
        <w:pStyle w:val="Nadpis1"/>
        <w:rPr>
          <w:lang w:val="cs-CZ"/>
        </w:rPr>
      </w:pPr>
      <w:r w:rsidRPr="000F1FDE">
        <w:rPr>
          <w:lang w:val="cs-CZ"/>
        </w:rPr>
        <w:lastRenderedPageBreak/>
        <w:t>Popis funkcionality redukovaného architektonického modelu (RAM):</w:t>
      </w:r>
    </w:p>
    <w:p w:rsidR="000005B1" w:rsidRPr="000F1FDE" w:rsidRDefault="00CB62E0" w:rsidP="00982822">
      <w:pPr>
        <w:jc w:val="both"/>
        <w:rPr>
          <w:lang w:val="cs-CZ"/>
        </w:rPr>
      </w:pPr>
      <w:r>
        <w:rPr>
          <w:lang w:val="cs-CZ"/>
        </w:rPr>
        <w:t>V rámci této dokumentace bude popsána funkcionalita navrhnutého a implementovaného informačního systému pro pojišťovnu MENDELU.</w:t>
      </w:r>
    </w:p>
    <w:p w:rsidR="000005B1" w:rsidRPr="000F1FDE" w:rsidRDefault="000005B1" w:rsidP="000F1FDE">
      <w:pPr>
        <w:pStyle w:val="Nadpis2"/>
        <w:rPr>
          <w:lang w:val="cs-CZ"/>
        </w:rPr>
      </w:pPr>
      <w:r w:rsidRPr="000F1FDE">
        <w:rPr>
          <w:lang w:val="cs-CZ"/>
        </w:rPr>
        <w:t>Schéma a popis RAM:</w:t>
      </w:r>
    </w:p>
    <w:p w:rsidR="000005B1" w:rsidRPr="000F1FDE" w:rsidRDefault="00CB62E0" w:rsidP="00982822">
      <w:pPr>
        <w:jc w:val="both"/>
        <w:rPr>
          <w:lang w:val="cs-CZ"/>
        </w:rPr>
      </w:pPr>
      <w:r>
        <w:rPr>
          <w:lang w:val="cs-CZ"/>
        </w:rPr>
        <w:t xml:space="preserve">Daný systém pozůstává </w:t>
      </w:r>
      <w:r w:rsidR="00982822">
        <w:rPr>
          <w:lang w:val="cs-CZ"/>
        </w:rPr>
        <w:t>ze 3 základních částí: autentizace uživatelů, hlavní funkcionalita systému a výstupních sestav. Uživatel se přihlašuje do systému na základě vygenerovaných přihlašovacích údajů (jméno a heslo). Tyto údaje jsou uloženy v databázi uživatelů. Na základě kompetencí v rámci pojišťovny má uživatel přidělena určitá práva, aby mohl provádět změny v systému. Práva jsou seřazeny hierarchicky od nejvyšších, které má administrátor, přes vedoucího pobočky až po klientského poradce, který má tyto práva nejnižší. Po úspěšném přihlášení se do systému může uživatel vykonávat určité změny v systému na základě jeho práv. Například může vyhledávat mezi zaměstnanci, přidávat zaměstnance, vytvářet různé smlouvy a faktury, nahlížet do archivu dokumentů nebo změnit nastavení systému. Po ukončení práce se uživatel odhlásí a komponenta pro autentizace klienta je k dispozici dalšímu uživateli.</w:t>
      </w:r>
    </w:p>
    <w:p w:rsidR="000005B1" w:rsidRPr="000F1FDE" w:rsidRDefault="000005B1" w:rsidP="000F1FDE">
      <w:pPr>
        <w:pStyle w:val="Nadpis2"/>
        <w:rPr>
          <w:lang w:val="cs-CZ"/>
        </w:rPr>
      </w:pPr>
      <w:r w:rsidRPr="000F1FDE">
        <w:rPr>
          <w:lang w:val="cs-CZ"/>
        </w:rPr>
        <w:t>Spolupráce komponent:</w:t>
      </w:r>
    </w:p>
    <w:p w:rsidR="000005B1" w:rsidRPr="000F1FDE" w:rsidRDefault="000005B1">
      <w:pPr>
        <w:rPr>
          <w:lang w:val="cs-CZ"/>
        </w:rPr>
      </w:pP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Autentizace klientů:</w:t>
      </w:r>
    </w:p>
    <w:p w:rsidR="000005B1" w:rsidRPr="000F1FDE" w:rsidRDefault="00A66F11" w:rsidP="00A66F11">
      <w:pPr>
        <w:jc w:val="both"/>
        <w:rPr>
          <w:lang w:val="cs-CZ"/>
        </w:rPr>
      </w:pPr>
      <w:r>
        <w:rPr>
          <w:lang w:val="cs-CZ"/>
        </w:rPr>
        <w:t>Pro přístup uživatele do systému pojišťovny je potřebné přihlášení daného uživatele na základě příslušného uživatelského jména a hesla. Uživatelské jméno je generováno systémem stejně jako i heslo k danému účtu. V případě správně zadaných údajů je uživatel nasměrován do systému a má přidělená práva na základě svého postavení v hierarchii řízení pojišťovny. V případě nesprávně zadaných přihlašovacích údajů je uživateli zamítnut přístup do systému. Když uživatel zapomene své heslo, tak může požádat o vygenerování nového hesla, avšak je nutno pro ověření totožnosti uživatele zadat 2. a 6. číslici z rodného čísla uživatele. Jsou-li číslice správné, tak se uživateli zašle nové heslo do systému na jeho e-mailovou adresu.</w:t>
      </w:r>
      <w:r w:rsidR="00F66D8E">
        <w:rPr>
          <w:lang w:val="cs-CZ"/>
        </w:rPr>
        <w:t xml:space="preserve"> Pro uk</w:t>
      </w:r>
      <w:r w:rsidR="005E0E37">
        <w:rPr>
          <w:lang w:val="cs-CZ"/>
        </w:rPr>
        <w:t>ládaní hesel je použito šifrování Md5</w:t>
      </w:r>
      <w:r w:rsidR="007939A5">
        <w:rPr>
          <w:lang w:val="cs-CZ"/>
        </w:rPr>
        <w:t>.</w:t>
      </w:r>
    </w:p>
    <w:p w:rsidR="000005B1" w:rsidRPr="000F1FDE" w:rsidRDefault="003366CE" w:rsidP="000F1FDE">
      <w:pPr>
        <w:pStyle w:val="Nadpis2"/>
        <w:rPr>
          <w:lang w:val="cs-CZ"/>
        </w:rPr>
      </w:pPr>
      <w:r w:rsidRPr="000F1FDE">
        <w:rPr>
          <w:lang w:val="cs-CZ"/>
        </w:rPr>
        <w:t>Př</w:t>
      </w:r>
      <w:r w:rsidR="000005B1" w:rsidRPr="000F1FDE">
        <w:rPr>
          <w:lang w:val="cs-CZ"/>
        </w:rPr>
        <w:t>ípady užití:</w:t>
      </w:r>
    </w:p>
    <w:p w:rsidR="000005B1" w:rsidRPr="000F1FDE" w:rsidRDefault="003E0FAA" w:rsidP="00A66F11">
      <w:pPr>
        <w:jc w:val="center"/>
        <w:rPr>
          <w:lang w:val="cs-CZ"/>
        </w:rPr>
      </w:pPr>
      <w:r w:rsidRPr="003E0FAA">
        <w:rPr>
          <w:noProof/>
          <w:lang w:val="cs-CZ" w:eastAsia="cs-CZ"/>
        </w:rPr>
        <w:drawing>
          <wp:inline distT="0" distB="0" distL="0" distR="0">
            <wp:extent cx="4524375" cy="286702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8670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t>Naprogramování případu užití:</w:t>
      </w:r>
    </w:p>
    <w:p w:rsidR="000005B1" w:rsidRPr="000F1FDE" w:rsidRDefault="003A5E56">
      <w:pPr>
        <w:rPr>
          <w:lang w:val="cs-CZ"/>
        </w:rPr>
      </w:pPr>
      <w:r>
        <w:rPr>
          <w:noProof/>
          <w:lang w:eastAsia="cs-CZ"/>
        </w:rPr>
        <w:drawing>
          <wp:inline distT="0" distB="0" distL="0" distR="0" wp14:anchorId="11355F38" wp14:editId="4792B27F">
            <wp:extent cx="5505450" cy="309256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402" cy="3096473"/>
                    </a:xfrm>
                    <a:prstGeom prst="rect">
                      <a:avLst/>
                    </a:prstGeom>
                  </pic:spPr>
                </pic:pic>
              </a:graphicData>
            </a:graphic>
          </wp:inline>
        </w:drawing>
      </w: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C:</w:t>
      </w:r>
    </w:p>
    <w:p w:rsidR="000005B1" w:rsidRPr="000F1FDE" w:rsidRDefault="00610221" w:rsidP="000364C7">
      <w:pPr>
        <w:jc w:val="both"/>
        <w:rPr>
          <w:lang w:val="cs-CZ"/>
        </w:rPr>
      </w:pPr>
      <w:r>
        <w:rPr>
          <w:lang w:val="cs-CZ"/>
        </w:rPr>
        <w:t>Tato komponenta představuje hlavní funkcionalitu celého systému a umožňuje</w:t>
      </w:r>
      <w:r w:rsidR="000364C7">
        <w:rPr>
          <w:lang w:val="cs-CZ"/>
        </w:rPr>
        <w:t xml:space="preserve"> vykonávat</w:t>
      </w:r>
      <w:r>
        <w:rPr>
          <w:lang w:val="cs-CZ"/>
        </w:rPr>
        <w:t xml:space="preserve"> </w:t>
      </w:r>
      <w:r w:rsidR="000364C7">
        <w:rPr>
          <w:lang w:val="cs-CZ"/>
        </w:rPr>
        <w:t>práci se systémem.</w:t>
      </w:r>
    </w:p>
    <w:p w:rsidR="000005B1" w:rsidRPr="000F1FDE" w:rsidRDefault="000005B1" w:rsidP="000005B1">
      <w:pPr>
        <w:pStyle w:val="Default"/>
        <w:rPr>
          <w:lang w:val="cs-CZ"/>
        </w:rPr>
      </w:pPr>
    </w:p>
    <w:p w:rsidR="000005B1" w:rsidRPr="000F1FDE" w:rsidRDefault="000005B1" w:rsidP="000F1FDE">
      <w:pPr>
        <w:pStyle w:val="Nadpis2"/>
        <w:rPr>
          <w:lang w:val="cs-CZ"/>
        </w:rPr>
      </w:pPr>
      <w:r w:rsidRPr="000F1FDE">
        <w:rPr>
          <w:lang w:val="cs-CZ"/>
        </w:rPr>
        <w:t xml:space="preserve">Popis funkcionality vybrané komponenty C a dominantního případů užití. Návrhová verze, popis interface (nabízené, požadované), které komponenta C a zbývající komponenty v RAM používají (tedy komponenty „Autentizace klientů“ a „Výstupní sestavy“). </w:t>
      </w:r>
    </w:p>
    <w:p w:rsidR="000005B1" w:rsidRPr="000F1FDE" w:rsidRDefault="000364C7" w:rsidP="000364C7">
      <w:pPr>
        <w:jc w:val="both"/>
        <w:rPr>
          <w:lang w:val="cs-CZ"/>
        </w:rPr>
      </w:pPr>
      <w:r>
        <w:rPr>
          <w:lang w:val="cs-CZ"/>
        </w:rPr>
        <w:t xml:space="preserve">Dominantním prvkem celého systému je vytváření smluv klientům pojišťovny na základě požadavků klienta. Vytváření smluv má především na starost klientský poradce, který se sejde s klientem a vytvoří požadovanou smlouvu pro klienta. Prvně se však klient musí do systému přihlásit, aby byl evidován. Zde se vyplní určité povinné údaje, které se uloží do databáze. Pak se přikročí k vytvoření smlouvy. Vytvoření standartní smlouvy probíhá způsobem, že se nejdřív vybere typ pojistné smlouvy (životní, cestovní, důchodové, sportovní pojištění) a následně se automaticky vyplní údaje z databáze na základě zadaného rodného čísla. Rodné číslo musí být zadáno bez lomítka. Následně se vyplní výše pojistného, </w:t>
      </w:r>
      <w:r w:rsidR="005E0E37">
        <w:rPr>
          <w:lang w:val="cs-CZ"/>
        </w:rPr>
        <w:t>čas,</w:t>
      </w:r>
      <w:r>
        <w:rPr>
          <w:lang w:val="cs-CZ"/>
        </w:rPr>
        <w:t xml:space="preserve"> na který je smlouvy uzavřena a frekvence plateb, tedy po jakých intervalech bude pojistné hrazeno. </w:t>
      </w:r>
      <w:r w:rsidR="005E0E37">
        <w:rPr>
          <w:lang w:val="cs-CZ"/>
        </w:rPr>
        <w:t xml:space="preserve">Posledním krokem je uložení smlouvy do databáze a zároveň můžeme najít seznam uzavřených smluv v detailu pojištěnce. Na základě vyplněných údajů je generována smlouva ve formátu pdf, kterou klientský poradce vytiskne a dá podepsat klientovi. </w:t>
      </w:r>
      <w:r w:rsidR="00620171">
        <w:rPr>
          <w:lang w:val="cs-CZ"/>
        </w:rPr>
        <w:t>Uzavřenou smlouvu je možné prodloužit anebo ji zrušit prostřednictvím smlouvy o zrušení pojistné smlouvy.</w:t>
      </w:r>
    </w:p>
    <w:p w:rsidR="000005B1" w:rsidRPr="000F1FDE" w:rsidRDefault="000364C7" w:rsidP="000F1FDE">
      <w:pPr>
        <w:rPr>
          <w:lang w:val="cs-CZ"/>
        </w:rPr>
      </w:pPr>
      <w:r w:rsidRPr="000364C7">
        <w:rPr>
          <w:noProof/>
          <w:lang w:val="cs-CZ" w:eastAsia="cs-CZ"/>
        </w:rPr>
        <w:drawing>
          <wp:inline distT="0" distB="0" distL="0" distR="0">
            <wp:extent cx="5248275" cy="3057525"/>
            <wp:effectExtent l="0" t="0" r="9525"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0005B1" w:rsidRPr="000F1FDE" w:rsidRDefault="000005B1" w:rsidP="000F1FDE">
      <w:pPr>
        <w:pStyle w:val="Nadpis2"/>
        <w:rPr>
          <w:lang w:val="cs-CZ"/>
        </w:rPr>
      </w:pPr>
      <w:r w:rsidRPr="000F1FDE">
        <w:rPr>
          <w:lang w:val="cs-CZ"/>
        </w:rPr>
        <w:lastRenderedPageBreak/>
        <w:t xml:space="preserve">Naprogramování dominantního případu užití. </w:t>
      </w:r>
    </w:p>
    <w:p w:rsidR="000005B1" w:rsidRPr="000F1FDE" w:rsidRDefault="003A5E56" w:rsidP="000F1FDE">
      <w:pPr>
        <w:rPr>
          <w:lang w:val="cs-CZ"/>
        </w:rPr>
      </w:pPr>
      <w:bookmarkStart w:id="0" w:name="_GoBack"/>
      <w:r>
        <w:rPr>
          <w:noProof/>
          <w:lang w:eastAsia="cs-CZ"/>
        </w:rPr>
        <w:drawing>
          <wp:inline distT="0" distB="0" distL="0" distR="0" wp14:anchorId="4A4751C7" wp14:editId="2D190ABF">
            <wp:extent cx="5300980" cy="313372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306" cy="3136874"/>
                    </a:xfrm>
                    <a:prstGeom prst="rect">
                      <a:avLst/>
                    </a:prstGeom>
                  </pic:spPr>
                </pic:pic>
              </a:graphicData>
            </a:graphic>
          </wp:inline>
        </w:drawing>
      </w:r>
      <w:bookmarkEnd w:id="0"/>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 xml:space="preserve">Komponenta </w:t>
      </w:r>
      <w:r w:rsidR="003366CE" w:rsidRPr="000F1FDE">
        <w:rPr>
          <w:lang w:val="cs-CZ"/>
        </w:rPr>
        <w:t>b</w:t>
      </w:r>
      <w:r w:rsidRPr="000F1FDE">
        <w:rPr>
          <w:lang w:val="cs-CZ"/>
        </w:rPr>
        <w:t>áze dat (BD) a její případy užití:</w:t>
      </w:r>
    </w:p>
    <w:p w:rsidR="000005B1" w:rsidRDefault="007939A5" w:rsidP="000005B1">
      <w:pPr>
        <w:rPr>
          <w:lang w:val="cs-CZ"/>
        </w:rPr>
      </w:pPr>
      <w:r>
        <w:rPr>
          <w:lang w:val="cs-CZ"/>
        </w:rPr>
        <w:t>Databáze systému pojišťovny uchovává informace o zaměstnancích, klientech neboli pojištěncích, pojistných smlouvách, fakturách a taky archivu.</w:t>
      </w:r>
    </w:p>
    <w:p w:rsidR="008847CA" w:rsidRDefault="008847CA" w:rsidP="000005B1">
      <w:pPr>
        <w:rPr>
          <w:lang w:val="cs-CZ"/>
        </w:rPr>
      </w:pPr>
      <w:r>
        <w:rPr>
          <w:lang w:val="cs-CZ"/>
        </w:rPr>
        <w:t>Přihlášení klienta do systému vykonává klientský poradce prostřednictvím vytvoření karty klienta.</w:t>
      </w:r>
    </w:p>
    <w:p w:rsidR="008847CA" w:rsidRDefault="008847CA" w:rsidP="000005B1">
      <w:pPr>
        <w:rPr>
          <w:lang w:val="cs-CZ"/>
        </w:rPr>
      </w:pPr>
      <w:r w:rsidRPr="008847CA">
        <w:rPr>
          <w:noProof/>
          <w:lang w:val="cs-CZ" w:eastAsia="cs-CZ"/>
        </w:rPr>
        <w:drawing>
          <wp:inline distT="0" distB="0" distL="0" distR="0">
            <wp:extent cx="5286375" cy="3114675"/>
            <wp:effectExtent l="0" t="0" r="9525"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114675"/>
                    </a:xfrm>
                    <a:prstGeom prst="rect">
                      <a:avLst/>
                    </a:prstGeom>
                    <a:noFill/>
                    <a:ln>
                      <a:noFill/>
                    </a:ln>
                  </pic:spPr>
                </pic:pic>
              </a:graphicData>
            </a:graphic>
          </wp:inline>
        </w:drawing>
      </w:r>
    </w:p>
    <w:p w:rsidR="008847CA" w:rsidRDefault="008847CA" w:rsidP="000005B1">
      <w:pPr>
        <w:rPr>
          <w:lang w:val="cs-CZ"/>
        </w:rPr>
      </w:pPr>
      <w:r>
        <w:rPr>
          <w:lang w:val="cs-CZ"/>
        </w:rPr>
        <w:t>Klientský poradce rovněž vytváří pojistnou smlouvu pro klienta a manipuluje s ní.</w:t>
      </w:r>
    </w:p>
    <w:p w:rsidR="008847CA" w:rsidRDefault="008847CA" w:rsidP="000005B1">
      <w:pPr>
        <w:rPr>
          <w:lang w:val="cs-CZ"/>
        </w:rPr>
      </w:pPr>
      <w:r w:rsidRPr="008847CA">
        <w:rPr>
          <w:noProof/>
          <w:lang w:val="cs-CZ" w:eastAsia="cs-CZ"/>
        </w:rPr>
        <w:drawing>
          <wp:inline distT="0" distB="0" distL="0" distR="0">
            <wp:extent cx="5248275" cy="305752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8847CA" w:rsidRDefault="009D0290" w:rsidP="000005B1">
      <w:pPr>
        <w:rPr>
          <w:lang w:val="cs-CZ"/>
        </w:rPr>
      </w:pPr>
      <w:r>
        <w:rPr>
          <w:lang w:val="cs-CZ"/>
        </w:rPr>
        <w:t>V databázi se nacházejí všechny dokumenty, které byly vytvořeny v rámci činnosti pojišťovny.</w:t>
      </w:r>
    </w:p>
    <w:p w:rsidR="008847CA" w:rsidRDefault="005C2854" w:rsidP="000005B1">
      <w:pPr>
        <w:rPr>
          <w:lang w:val="cs-CZ"/>
        </w:rPr>
      </w:pPr>
      <w:r w:rsidRPr="005C2854">
        <w:rPr>
          <w:noProof/>
          <w:lang w:val="cs-CZ" w:eastAsia="cs-CZ"/>
        </w:rPr>
        <w:lastRenderedPageBreak/>
        <w:drawing>
          <wp:inline distT="0" distB="0" distL="0" distR="0">
            <wp:extent cx="5705475" cy="4276725"/>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rsidR="009D0290" w:rsidRDefault="00747A3D" w:rsidP="000005B1">
      <w:pPr>
        <w:rPr>
          <w:lang w:val="cs-CZ"/>
        </w:rPr>
      </w:pPr>
      <w:r>
        <w:rPr>
          <w:lang w:val="cs-CZ"/>
        </w:rPr>
        <w:t xml:space="preserve">Po určitém stanoveném termínu jsou dokumenty přesunuty z databáze dokumentů do databáze archivovaných dokumentů. Po uplynutí doby archivace jsou tyto dokumenty ze systému smazány. </w:t>
      </w:r>
    </w:p>
    <w:p w:rsidR="009D0290" w:rsidRPr="000F1FDE" w:rsidRDefault="00747A3D" w:rsidP="000005B1">
      <w:pPr>
        <w:rPr>
          <w:lang w:val="cs-CZ"/>
        </w:rPr>
      </w:pPr>
      <w:r w:rsidRPr="00747A3D">
        <w:rPr>
          <w:noProof/>
          <w:lang w:val="cs-CZ" w:eastAsia="cs-CZ"/>
        </w:rPr>
        <w:drawing>
          <wp:inline distT="0" distB="0" distL="0" distR="0">
            <wp:extent cx="4448175" cy="2809875"/>
            <wp:effectExtent l="0" t="0" r="9525" b="952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809875"/>
                    </a:xfrm>
                    <a:prstGeom prst="rect">
                      <a:avLst/>
                    </a:prstGeom>
                    <a:noFill/>
                    <a:ln>
                      <a:noFill/>
                    </a:ln>
                  </pic:spPr>
                </pic:pic>
              </a:graphicData>
            </a:graphic>
          </wp:inline>
        </w:drawing>
      </w:r>
    </w:p>
    <w:p w:rsidR="000005B1" w:rsidRPr="000F1FDE" w:rsidRDefault="000005B1">
      <w:pPr>
        <w:rPr>
          <w:lang w:val="cs-CZ"/>
        </w:rPr>
      </w:pPr>
      <w:r w:rsidRPr="000F1FDE">
        <w:rPr>
          <w:lang w:val="cs-CZ"/>
        </w:rPr>
        <w:br w:type="page"/>
      </w:r>
    </w:p>
    <w:p w:rsidR="000005B1" w:rsidRPr="000F1FDE" w:rsidRDefault="000005B1" w:rsidP="000F1FDE">
      <w:pPr>
        <w:pStyle w:val="Nadpis1"/>
        <w:rPr>
          <w:lang w:val="cs-CZ"/>
        </w:rPr>
      </w:pPr>
      <w:r w:rsidRPr="000F1FDE">
        <w:rPr>
          <w:lang w:val="cs-CZ"/>
        </w:rPr>
        <w:lastRenderedPageBreak/>
        <w:t>Komponenta „Výstupní sestavy“ a její případy užití:</w:t>
      </w:r>
    </w:p>
    <w:p w:rsidR="000005B1" w:rsidRPr="000F1FDE" w:rsidRDefault="000005B1" w:rsidP="000005B1">
      <w:pPr>
        <w:rPr>
          <w:lang w:val="cs-CZ"/>
        </w:rPr>
      </w:pPr>
    </w:p>
    <w:sectPr w:rsidR="000005B1" w:rsidRPr="000F1FDE">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BA5" w:rsidRDefault="00BD7BA5" w:rsidP="00E00320">
      <w:pPr>
        <w:spacing w:after="0" w:line="240" w:lineRule="auto"/>
      </w:pPr>
      <w:r>
        <w:separator/>
      </w:r>
    </w:p>
  </w:endnote>
  <w:endnote w:type="continuationSeparator" w:id="0">
    <w:p w:rsidR="00BD7BA5" w:rsidRDefault="00BD7BA5" w:rsidP="00E0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BA5" w:rsidRDefault="00BD7BA5" w:rsidP="00E00320">
      <w:pPr>
        <w:spacing w:after="0" w:line="240" w:lineRule="auto"/>
      </w:pPr>
      <w:r>
        <w:separator/>
      </w:r>
    </w:p>
  </w:footnote>
  <w:footnote w:type="continuationSeparator" w:id="0">
    <w:p w:rsidR="00BD7BA5" w:rsidRDefault="00BD7BA5" w:rsidP="00E00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320" w:rsidRDefault="00E00320" w:rsidP="00E00320">
    <w:pPr>
      <w:pStyle w:val="Zhlavtitulnlist"/>
    </w:pPr>
    <w:r>
      <w:t>Mendelova univerzita v Brně</w:t>
    </w:r>
    <w:r>
      <w:br/>
      <w:t>Provozně ekonomická fakulta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B1"/>
    <w:rsid w:val="000005B1"/>
    <w:rsid w:val="000364C7"/>
    <w:rsid w:val="000F1FDE"/>
    <w:rsid w:val="002726CF"/>
    <w:rsid w:val="002B7968"/>
    <w:rsid w:val="003366CE"/>
    <w:rsid w:val="003A5E56"/>
    <w:rsid w:val="003E0FAA"/>
    <w:rsid w:val="004B3D65"/>
    <w:rsid w:val="005C2854"/>
    <w:rsid w:val="005E0E37"/>
    <w:rsid w:val="005E2AEA"/>
    <w:rsid w:val="00610221"/>
    <w:rsid w:val="00620171"/>
    <w:rsid w:val="00747A3D"/>
    <w:rsid w:val="007939A5"/>
    <w:rsid w:val="008847CA"/>
    <w:rsid w:val="00982822"/>
    <w:rsid w:val="009D0290"/>
    <w:rsid w:val="00A66F11"/>
    <w:rsid w:val="00B53949"/>
    <w:rsid w:val="00BD7BA5"/>
    <w:rsid w:val="00BF43D3"/>
    <w:rsid w:val="00CB62E0"/>
    <w:rsid w:val="00DD1CC2"/>
    <w:rsid w:val="00E00320"/>
    <w:rsid w:val="00E25280"/>
    <w:rsid w:val="00EE619F"/>
    <w:rsid w:val="00F4090F"/>
    <w:rsid w:val="00F66D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5D8ED-872C-4F3F-B7F5-9948B765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F1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F1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0005B1"/>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unhideWhenUsed/>
    <w:rsid w:val="00E0032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00320"/>
  </w:style>
  <w:style w:type="paragraph" w:styleId="Zpat">
    <w:name w:val="footer"/>
    <w:basedOn w:val="Normln"/>
    <w:link w:val="ZpatChar"/>
    <w:uiPriority w:val="99"/>
    <w:unhideWhenUsed/>
    <w:rsid w:val="00E00320"/>
    <w:pPr>
      <w:tabs>
        <w:tab w:val="center" w:pos="4536"/>
        <w:tab w:val="right" w:pos="9072"/>
      </w:tabs>
      <w:spacing w:after="0" w:line="240" w:lineRule="auto"/>
    </w:pPr>
  </w:style>
  <w:style w:type="character" w:customStyle="1" w:styleId="ZpatChar">
    <w:name w:val="Zápatí Char"/>
    <w:basedOn w:val="Standardnpsmoodstavce"/>
    <w:link w:val="Zpat"/>
    <w:uiPriority w:val="99"/>
    <w:rsid w:val="00E00320"/>
  </w:style>
  <w:style w:type="paragraph" w:customStyle="1" w:styleId="Zhlavtitulnlist">
    <w:name w:val="Záhlaví titulní list"/>
    <w:basedOn w:val="Normln"/>
    <w:rsid w:val="00E00320"/>
    <w:pPr>
      <w:keepNext/>
      <w:keepLines/>
      <w:pBdr>
        <w:bottom w:val="single" w:sz="4" w:space="1" w:color="auto"/>
      </w:pBdr>
      <w:tabs>
        <w:tab w:val="left" w:pos="0"/>
        <w:tab w:val="right" w:pos="8505"/>
      </w:tabs>
      <w:suppressAutoHyphens/>
      <w:spacing w:after="360" w:line="280" w:lineRule="atLeast"/>
      <w:jc w:val="center"/>
    </w:pPr>
    <w:rPr>
      <w:rFonts w:ascii="Cambria" w:eastAsiaTheme="minorEastAsia" w:hAnsi="Cambria" w:cs="Times New Roman"/>
      <w:b/>
      <w:sz w:val="24"/>
      <w:szCs w:val="24"/>
      <w:lang w:val="cs-CZ" w:eastAsia="cs-CZ"/>
    </w:rPr>
  </w:style>
  <w:style w:type="character" w:customStyle="1" w:styleId="Nadpis1Char">
    <w:name w:val="Nadpis 1 Char"/>
    <w:basedOn w:val="Standardnpsmoodstavce"/>
    <w:link w:val="Nadpis1"/>
    <w:uiPriority w:val="9"/>
    <w:rsid w:val="000F1FD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0F1F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642</Words>
  <Characters>3794</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Hevier</dc:creator>
  <cp:keywords/>
  <dc:description/>
  <cp:lastModifiedBy>Bc. Michaela Metzlova</cp:lastModifiedBy>
  <cp:revision>19</cp:revision>
  <dcterms:created xsi:type="dcterms:W3CDTF">2017-03-09T10:25:00Z</dcterms:created>
  <dcterms:modified xsi:type="dcterms:W3CDTF">2017-04-04T11:03:00Z</dcterms:modified>
</cp:coreProperties>
</file>